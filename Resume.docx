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25"/>
        <w:gridCol w:w="4896"/>
        <w:gridCol w:w="3744"/>
        <w:gridCol w:w="9"/>
      </w:tblGrid>
      <w:tr w:rsidR="007A0F44" w:rsidRPr="00565B06" w:rsidTr="00E64C7B">
        <w:trPr>
          <w:gridBefore w:val="1"/>
          <w:gridAfter w:val="1"/>
          <w:wBefore w:w="725" w:type="dxa"/>
          <w:wAfter w:w="9" w:type="dxa"/>
          <w:trHeight w:hRule="exact" w:val="5760"/>
        </w:trPr>
        <w:tc>
          <w:tcPr>
            <w:tcW w:w="4896" w:type="dxa"/>
            <w:tcMar>
              <w:right w:w="144" w:type="dxa"/>
            </w:tcMar>
            <w:vAlign w:val="bottom"/>
          </w:tcPr>
          <w:p w:rsidR="007A0F44" w:rsidRPr="00E64C7B" w:rsidRDefault="00CF073F" w:rsidP="00174A87">
            <w:pPr>
              <w:pStyle w:val="Title"/>
              <w:rPr>
                <w:sz w:val="52"/>
                <w:szCs w:val="52"/>
              </w:rPr>
            </w:pPr>
            <w:r w:rsidRPr="00E64C7B">
              <w:rPr>
                <w:sz w:val="52"/>
                <w:szCs w:val="52"/>
              </w:rPr>
              <w:t>Prathmesh</w:t>
            </w:r>
          </w:p>
          <w:p w:rsidR="00FC6C2B" w:rsidRPr="00E64C7B" w:rsidRDefault="00FC6C2B" w:rsidP="00174A87">
            <w:pPr>
              <w:pStyle w:val="Title"/>
              <w:rPr>
                <w:sz w:val="52"/>
                <w:szCs w:val="52"/>
              </w:rPr>
            </w:pPr>
            <w:r w:rsidRPr="00E64C7B">
              <w:rPr>
                <w:sz w:val="52"/>
                <w:szCs w:val="52"/>
              </w:rPr>
              <w:t>Narendra</w:t>
            </w:r>
          </w:p>
          <w:p w:rsidR="007A0F44" w:rsidRPr="00565B06" w:rsidRDefault="00CF073F" w:rsidP="00CF073F">
            <w:pPr>
              <w:pStyle w:val="Subtitle"/>
            </w:pPr>
            <w:r w:rsidRPr="00E64C7B">
              <w:rPr>
                <w:sz w:val="52"/>
                <w:szCs w:val="52"/>
              </w:rPr>
              <w:t>adsod</w:t>
            </w:r>
            <w:r w:rsidR="00FC6C2B" w:rsidRPr="00E64C7B">
              <w:rPr>
                <w:sz w:val="52"/>
                <w:szCs w:val="52"/>
              </w:rPr>
              <w:t xml:space="preserve"> 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7A0F44" w:rsidRDefault="008043DE" w:rsidP="00E64C7B">
            <w:pPr>
              <w:pStyle w:val="ContactInfo"/>
              <w:jc w:val="left"/>
            </w:pPr>
            <w:sdt>
              <w:sdtPr>
                <w:alias w:val="Enter address:"/>
                <w:tag w:val="Enter address:"/>
                <w:id w:val="-989020281"/>
                <w:placeholder>
                  <w:docPart w:val="84EEDD194410401C905F879501D9ECE9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E64C7B">
                  <w:t xml:space="preserve">          </w:t>
                </w:r>
                <w:proofErr w:type="spellStart"/>
                <w:r w:rsidR="00E64C7B">
                  <w:t>Sainagar</w:t>
                </w:r>
                <w:proofErr w:type="spellEnd"/>
                <w:r w:rsidR="00E64C7B">
                  <w:t xml:space="preserve"> </w:t>
                </w:r>
                <w:proofErr w:type="spellStart"/>
                <w:r w:rsidR="00E64C7B">
                  <w:t>Amravati,Maharash</w:t>
                </w:r>
                <w:r w:rsidR="00CF073F">
                  <w:t>a</w:t>
                </w:r>
                <w:r w:rsidR="00E64C7B">
                  <w:t>tra</w:t>
                </w:r>
                <w:proofErr w:type="spellEnd"/>
              </w:sdtContent>
            </w:sdt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EC5D116" wp14:editId="45F31215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C641D9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8043DE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485942B85AFA4B9A81EE3F70EE274C42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CF073F">
                  <w:t>8080335802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9098859" wp14:editId="1DC07435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7C4E67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8043DE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FD8175FF251948A39808A29C1245421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CF073F">
                  <w:t>prathmeshadsod@gmail.com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7B36DFBB" wp14:editId="0331F7E8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38CCD9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8043DE" w:rsidP="00CF073F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0EA3727AAEC0429EB5C9C4B31BCA456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CF073F">
                  <w:br/>
                </w:r>
                <w:r w:rsidR="00CF073F">
                  <w:br/>
                </w:r>
                <w:r w:rsidR="00CF073F">
                  <w:br/>
                </w:r>
              </w:sdtContent>
            </w:sdt>
          </w:p>
        </w:tc>
      </w:tr>
      <w:tr w:rsidR="00A77B4D" w:rsidRPr="00565B06" w:rsidTr="00E64C7B">
        <w:tblPrEx>
          <w:tblCellMar>
            <w:bottom w:w="0" w:type="dxa"/>
          </w:tblCellMar>
        </w:tblPrEx>
        <w:tc>
          <w:tcPr>
            <w:tcW w:w="725" w:type="dxa"/>
            <w:tcMar>
              <w:right w:w="216" w:type="dxa"/>
            </w:tcMar>
            <w:vAlign w:val="bottom"/>
          </w:tcPr>
          <w:p w:rsidR="00A77B4D" w:rsidRPr="00565B06" w:rsidRDefault="00A77B4D" w:rsidP="00CF073F">
            <w:pPr>
              <w:pStyle w:val="Icons"/>
              <w:jc w:val="left"/>
            </w:pPr>
          </w:p>
        </w:tc>
        <w:tc>
          <w:tcPr>
            <w:tcW w:w="8649" w:type="dxa"/>
            <w:gridSpan w:val="3"/>
          </w:tcPr>
          <w:p w:rsidR="00A77B4D" w:rsidRPr="00565B06" w:rsidRDefault="008043DE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F33C6156B6B242069F3FC01C681CC681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565B06" w:rsidRDefault="002A250B" w:rsidP="00B47E1E">
      <w:pPr>
        <w:pStyle w:val="Heading2"/>
      </w:pPr>
      <w:r>
        <w:t>12</w:t>
      </w:r>
      <w:r w:rsidRPr="002A250B">
        <w:rPr>
          <w:vertAlign w:val="superscript"/>
        </w:rPr>
        <w:t>th</w:t>
      </w:r>
      <w:r>
        <w:t xml:space="preserve"> Grade</w:t>
      </w:r>
      <w:r w:rsidR="007C0E0E" w:rsidRPr="00565B06">
        <w:t xml:space="preserve"> | </w:t>
      </w:r>
      <w:proofErr w:type="spellStart"/>
      <w:r>
        <w:rPr>
          <w:rStyle w:val="Emphasis"/>
        </w:rPr>
        <w:t>Vidyabharati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Mahavidyalay</w:t>
      </w:r>
      <w:proofErr w:type="gramStart"/>
      <w:r>
        <w:rPr>
          <w:rStyle w:val="Emphasis"/>
        </w:rPr>
        <w:t>,Amravati</w:t>
      </w:r>
      <w:proofErr w:type="spellEnd"/>
      <w:proofErr w:type="gramEnd"/>
    </w:p>
    <w:p w:rsidR="007C0E0E" w:rsidRDefault="002A250B" w:rsidP="004F199F">
      <w:pPr>
        <w:pStyle w:val="Heading3"/>
      </w:pPr>
      <w:r>
        <w:t>2017</w:t>
      </w:r>
      <w:r w:rsidR="007C0E0E" w:rsidRPr="00565B06">
        <w:t xml:space="preserve"> – </w:t>
      </w:r>
      <w:r>
        <w:t>2019</w:t>
      </w:r>
    </w:p>
    <w:p w:rsidR="000E24AC" w:rsidRDefault="002A250B" w:rsidP="002A250B">
      <w:pPr>
        <w:pStyle w:val="Heading3"/>
      </w:pPr>
      <w:r>
        <w:t>Result - 68.46%</w:t>
      </w:r>
    </w:p>
    <w:p w:rsidR="002A250B" w:rsidRPr="00565B06" w:rsidRDefault="002A250B" w:rsidP="002A250B">
      <w:pPr>
        <w:pStyle w:val="Heading3"/>
      </w:pPr>
    </w:p>
    <w:p w:rsidR="007C0E0E" w:rsidRPr="00565B06" w:rsidRDefault="002A250B" w:rsidP="00B47E1E">
      <w:pPr>
        <w:pStyle w:val="Heading2"/>
      </w:pPr>
      <w:r>
        <w:t>Graduation</w:t>
      </w:r>
      <w:r w:rsidR="007C0E0E" w:rsidRPr="00565B06">
        <w:t xml:space="preserve"> | </w:t>
      </w:r>
      <w:proofErr w:type="spellStart"/>
      <w:r>
        <w:rPr>
          <w:rStyle w:val="Emphasis"/>
        </w:rPr>
        <w:t>Sipna</w:t>
      </w:r>
      <w:proofErr w:type="spellEnd"/>
      <w:r>
        <w:rPr>
          <w:rStyle w:val="Emphasis"/>
        </w:rPr>
        <w:t xml:space="preserve"> College of Engineering and </w:t>
      </w:r>
      <w:proofErr w:type="gramStart"/>
      <w:r>
        <w:rPr>
          <w:rStyle w:val="Emphasis"/>
        </w:rPr>
        <w:t>Technology ,</w:t>
      </w:r>
      <w:proofErr w:type="gramEnd"/>
      <w:r>
        <w:rPr>
          <w:rStyle w:val="Emphasis"/>
        </w:rPr>
        <w:t xml:space="preserve"> Amravati</w:t>
      </w:r>
    </w:p>
    <w:p w:rsidR="007C0E0E" w:rsidRPr="00565B06" w:rsidRDefault="002A250B" w:rsidP="004F199F">
      <w:pPr>
        <w:pStyle w:val="Heading3"/>
      </w:pPr>
      <w:r>
        <w:t>2019</w:t>
      </w:r>
      <w:r w:rsidR="007C0E0E" w:rsidRPr="00565B06">
        <w:t xml:space="preserve"> – </w:t>
      </w:r>
      <w:r w:rsidR="00204BD9">
        <w:t>present</w:t>
      </w:r>
    </w:p>
    <w:p w:rsidR="007C0E0E" w:rsidRPr="00565B06" w:rsidRDefault="00204BD9" w:rsidP="007C0E0E">
      <w:r>
        <w:t>Ongoing</w:t>
      </w:r>
    </w:p>
    <w:p w:rsidR="005E088C" w:rsidRPr="00565B06" w:rsidRDefault="005E088C" w:rsidP="00204BD9">
      <w:pPr>
        <w:pStyle w:val="Heading2"/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143224" w:rsidP="00075B13">
            <w:pPr>
              <w:pStyle w:val="Icons"/>
            </w:pPr>
          </w:p>
        </w:tc>
        <w:tc>
          <w:tcPr>
            <w:tcW w:w="8587" w:type="dxa"/>
          </w:tcPr>
          <w:p w:rsidR="00143224" w:rsidRPr="00565B06" w:rsidRDefault="008043DE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6B8E0C5C21BA4961B9C5027222EE59FD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143224" w:rsidRPr="00565B06" w:rsidRDefault="00204BD9" w:rsidP="00565B06">
            <w:pPr>
              <w:pStyle w:val="ListBullet"/>
              <w:spacing w:after="80"/>
            </w:pPr>
            <w:r>
              <w:t>Python Programming</w:t>
            </w:r>
          </w:p>
          <w:p w:rsidR="00316CE4" w:rsidRPr="00565B06" w:rsidRDefault="00204BD9" w:rsidP="00204BD9">
            <w:pPr>
              <w:pStyle w:val="ListBullet"/>
              <w:spacing w:after="80"/>
            </w:pPr>
            <w:r>
              <w:t>Java</w:t>
            </w:r>
          </w:p>
        </w:tc>
        <w:tc>
          <w:tcPr>
            <w:tcW w:w="4320" w:type="dxa"/>
            <w:tcMar>
              <w:left w:w="576" w:type="dxa"/>
            </w:tcMar>
          </w:tcPr>
          <w:p w:rsidR="00143224" w:rsidRPr="00565B06" w:rsidRDefault="00204BD9" w:rsidP="00565B06">
            <w:pPr>
              <w:pStyle w:val="ListBullet"/>
              <w:spacing w:after="80"/>
            </w:pPr>
            <w:r>
              <w:t>Data Structure</w:t>
            </w:r>
          </w:p>
          <w:p w:rsidR="00F904FC" w:rsidRPr="00565B06" w:rsidRDefault="00204BD9" w:rsidP="00565B06">
            <w:pPr>
              <w:pStyle w:val="ListBullet"/>
              <w:spacing w:after="80"/>
            </w:pPr>
            <w:r>
              <w:t>HTML and CSS (Front End Web Development)</w:t>
            </w:r>
          </w:p>
          <w:p w:rsidR="00204BD9" w:rsidRDefault="00204BD9" w:rsidP="00E64C7B">
            <w:pPr>
              <w:pStyle w:val="ListBullet"/>
              <w:spacing w:after="80"/>
            </w:pPr>
            <w:r>
              <w:t>JavaScript</w:t>
            </w:r>
          </w:p>
          <w:p w:rsidR="00F47796" w:rsidRPr="00565B06" w:rsidRDefault="00F47796" w:rsidP="00E64C7B">
            <w:pPr>
              <w:pStyle w:val="ListBullet"/>
              <w:spacing w:after="80"/>
            </w:pPr>
            <w:r>
              <w:t>JQuery</w:t>
            </w:r>
            <w:bookmarkStart w:id="0" w:name="_GoBack"/>
            <w:bookmarkEnd w:id="0"/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AC7C34" w:rsidP="00075B13">
            <w:pPr>
              <w:pStyle w:val="Icons"/>
            </w:pPr>
          </w:p>
        </w:tc>
        <w:tc>
          <w:tcPr>
            <w:tcW w:w="8649" w:type="dxa"/>
          </w:tcPr>
          <w:p w:rsidR="00AC7C34" w:rsidRDefault="008043DE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14292B4E363249FEAD1FC09778D98101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t>Activities</w:t>
                </w:r>
              </w:sdtContent>
            </w:sdt>
          </w:p>
          <w:p w:rsidR="00E64C7B" w:rsidRDefault="00FC6C2B" w:rsidP="00AD6216">
            <w:pPr>
              <w:pStyle w:val="Heading1"/>
              <w:outlineLvl w:val="0"/>
            </w:pPr>
            <w:r>
              <w:t xml:space="preserve"> </w:t>
            </w:r>
          </w:p>
          <w:p w:rsidR="00FC6C2B" w:rsidRPr="00E64C7B" w:rsidRDefault="00E64C7B" w:rsidP="00AD6216">
            <w:pPr>
              <w:pStyle w:val="Heading1"/>
              <w:outlineLvl w:val="0"/>
            </w:pPr>
            <w:r w:rsidRPr="00E64C7B">
              <w:rPr>
                <w:color w:val="E6E6E6" w:themeColor="text2" w:themeTint="1A"/>
                <w:highlight w:val="darkBlue"/>
              </w:rPr>
              <w:t>Health care</w:t>
            </w:r>
            <w:r w:rsidRPr="00E64C7B">
              <w:rPr>
                <w:color w:val="E6E6E6" w:themeColor="text2" w:themeTint="1A"/>
              </w:rPr>
              <w:t xml:space="preserve"> </w:t>
            </w:r>
            <w:r w:rsidRPr="00E64C7B">
              <w:rPr>
                <w:b w:val="0"/>
              </w:rPr>
              <w:t>website</w:t>
            </w:r>
            <w:r w:rsidR="00FC6C2B" w:rsidRPr="00FC6C2B">
              <w:rPr>
                <w:b w:val="0"/>
              </w:rPr>
              <w:t xml:space="preserve"> (FRont End)</w:t>
            </w:r>
          </w:p>
          <w:p w:rsidR="00FC6C2B" w:rsidRPr="00565B06" w:rsidRDefault="00FC6C2B" w:rsidP="00AD6216">
            <w:pPr>
              <w:pStyle w:val="Heading1"/>
              <w:outlineLvl w:val="0"/>
            </w:pPr>
          </w:p>
        </w:tc>
      </w:tr>
    </w:tbl>
    <w:p w:rsidR="007A0F44" w:rsidRPr="00565B06" w:rsidRDefault="007A0F44" w:rsidP="00316CE4"/>
    <w:sectPr w:rsidR="007A0F44" w:rsidRPr="00565B06" w:rsidSect="00F47796">
      <w:footerReference w:type="default" r:id="rId11"/>
      <w:headerReference w:type="first" r:id="rId12"/>
      <w:pgSz w:w="12240" w:h="20160" w:code="5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3DE" w:rsidRDefault="008043DE" w:rsidP="00F534FB">
      <w:pPr>
        <w:spacing w:after="0"/>
      </w:pPr>
      <w:r>
        <w:separator/>
      </w:r>
    </w:p>
  </w:endnote>
  <w:endnote w:type="continuationSeparator" w:id="0">
    <w:p w:rsidR="008043DE" w:rsidRDefault="008043DE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C7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3DE" w:rsidRDefault="008043DE" w:rsidP="00F534FB">
      <w:pPr>
        <w:spacing w:after="0"/>
      </w:pPr>
      <w:r>
        <w:separator/>
      </w:r>
    </w:p>
  </w:footnote>
  <w:footnote w:type="continuationSeparator" w:id="0">
    <w:p w:rsidR="008043DE" w:rsidRDefault="008043DE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1AE7E0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73F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4BD9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250B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043D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CF073F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4C7B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47796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C6C2B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06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vi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EEDD194410401C905F879501D9E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21775-E738-43B6-8E24-B2FF2A44B097}"/>
      </w:docPartPr>
      <w:docPartBody>
        <w:p w:rsidR="00000000" w:rsidRDefault="00302DD3">
          <w:pPr>
            <w:pStyle w:val="84EEDD194410401C905F879501D9ECE9"/>
          </w:pPr>
          <w:r w:rsidRPr="009D0878">
            <w:t>Address</w:t>
          </w:r>
        </w:p>
      </w:docPartBody>
    </w:docPart>
    <w:docPart>
      <w:docPartPr>
        <w:name w:val="485942B85AFA4B9A81EE3F70EE274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7FC2E-BC75-489E-97BB-C4E1524FB058}"/>
      </w:docPartPr>
      <w:docPartBody>
        <w:p w:rsidR="00000000" w:rsidRDefault="00302DD3">
          <w:pPr>
            <w:pStyle w:val="485942B85AFA4B9A81EE3F70EE274C42"/>
          </w:pPr>
          <w:r w:rsidRPr="009D0878">
            <w:t>Phone</w:t>
          </w:r>
        </w:p>
      </w:docPartBody>
    </w:docPart>
    <w:docPart>
      <w:docPartPr>
        <w:name w:val="FD8175FF251948A39808A29C1245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D0B2B-A455-43B2-BAC1-DF800574B858}"/>
      </w:docPartPr>
      <w:docPartBody>
        <w:p w:rsidR="00000000" w:rsidRDefault="00302DD3">
          <w:pPr>
            <w:pStyle w:val="FD8175FF251948A39808A29C12454211"/>
          </w:pPr>
          <w:r w:rsidRPr="009D0878">
            <w:t>Email</w:t>
          </w:r>
        </w:p>
      </w:docPartBody>
    </w:docPart>
    <w:docPart>
      <w:docPartPr>
        <w:name w:val="0EA3727AAEC0429EB5C9C4B31BCA4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0B305-FBBA-4AC3-A50F-3D051861BB88}"/>
      </w:docPartPr>
      <w:docPartBody>
        <w:p w:rsidR="00000000" w:rsidRDefault="00302DD3">
          <w:pPr>
            <w:pStyle w:val="0EA3727AAEC0429EB5C9C4B31BCA4564"/>
          </w:pPr>
          <w:r w:rsidRPr="009D0878">
            <w:t>LinkedIn Profile</w:t>
          </w:r>
        </w:p>
      </w:docPartBody>
    </w:docPart>
    <w:docPart>
      <w:docPartPr>
        <w:name w:val="F33C6156B6B242069F3FC01C681CC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4C404-0C56-4855-A44D-CD23F12F6CE5}"/>
      </w:docPartPr>
      <w:docPartBody>
        <w:p w:rsidR="00000000" w:rsidRDefault="00302DD3">
          <w:pPr>
            <w:pStyle w:val="F33C6156B6B242069F3FC01C681CC681"/>
          </w:pPr>
          <w:r w:rsidRPr="00565B06">
            <w:t>Education</w:t>
          </w:r>
        </w:p>
      </w:docPartBody>
    </w:docPart>
    <w:docPart>
      <w:docPartPr>
        <w:name w:val="6B8E0C5C21BA4961B9C5027222EE5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517B8-F483-4F3A-B899-84B9194F56FB}"/>
      </w:docPartPr>
      <w:docPartBody>
        <w:p w:rsidR="00000000" w:rsidRDefault="00302DD3">
          <w:pPr>
            <w:pStyle w:val="6B8E0C5C21BA4961B9C5027222EE59FD"/>
          </w:pPr>
          <w:r w:rsidRPr="00565B06">
            <w:t>Skills</w:t>
          </w:r>
        </w:p>
      </w:docPartBody>
    </w:docPart>
    <w:docPart>
      <w:docPartPr>
        <w:name w:val="14292B4E363249FEAD1FC09778D98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8D829-AD8C-4EC7-A4EC-A79FB5E45703}"/>
      </w:docPartPr>
      <w:docPartBody>
        <w:p w:rsidR="00000000" w:rsidRDefault="00302DD3">
          <w:pPr>
            <w:pStyle w:val="14292B4E363249FEAD1FC09778D98101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DD3"/>
    <w:rsid w:val="0030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AD7412EFDD4A778D402B6C72B5D4A2">
    <w:name w:val="96AD7412EFDD4A778D402B6C72B5D4A2"/>
  </w:style>
  <w:style w:type="paragraph" w:customStyle="1" w:styleId="527A509D18954F7A837D185C5E18D2B7">
    <w:name w:val="527A509D18954F7A837D185C5E18D2B7"/>
  </w:style>
  <w:style w:type="paragraph" w:customStyle="1" w:styleId="84EEDD194410401C905F879501D9ECE9">
    <w:name w:val="84EEDD194410401C905F879501D9ECE9"/>
  </w:style>
  <w:style w:type="paragraph" w:customStyle="1" w:styleId="485942B85AFA4B9A81EE3F70EE274C42">
    <w:name w:val="485942B85AFA4B9A81EE3F70EE274C42"/>
  </w:style>
  <w:style w:type="paragraph" w:customStyle="1" w:styleId="FD8175FF251948A39808A29C12454211">
    <w:name w:val="FD8175FF251948A39808A29C12454211"/>
  </w:style>
  <w:style w:type="paragraph" w:customStyle="1" w:styleId="0EA3727AAEC0429EB5C9C4B31BCA4564">
    <w:name w:val="0EA3727AAEC0429EB5C9C4B31BCA4564"/>
  </w:style>
  <w:style w:type="paragraph" w:customStyle="1" w:styleId="85D3B44CAF1D44C896A3B33990C13DB4">
    <w:name w:val="85D3B44CAF1D44C896A3B33990C13DB4"/>
  </w:style>
  <w:style w:type="paragraph" w:customStyle="1" w:styleId="47146302739C4F9CBAB230675C054CEC">
    <w:name w:val="47146302739C4F9CBAB230675C054CEC"/>
  </w:style>
  <w:style w:type="paragraph" w:customStyle="1" w:styleId="3C82E9638F2F4A898E1E598DDA766444">
    <w:name w:val="3C82E9638F2F4A898E1E598DDA766444"/>
  </w:style>
  <w:style w:type="paragraph" w:customStyle="1" w:styleId="F33C6156B6B242069F3FC01C681CC681">
    <w:name w:val="F33C6156B6B242069F3FC01C681CC681"/>
  </w:style>
  <w:style w:type="paragraph" w:customStyle="1" w:styleId="E792AE3C8DFD4168B1135446B0A8E909">
    <w:name w:val="E792AE3C8DFD4168B1135446B0A8E909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0DB397463E4B4801B596249D49D18452">
    <w:name w:val="0DB397463E4B4801B596249D49D18452"/>
  </w:style>
  <w:style w:type="paragraph" w:customStyle="1" w:styleId="BEEEDCE895854FCD87DC47EBF3F9AC2B">
    <w:name w:val="BEEEDCE895854FCD87DC47EBF3F9AC2B"/>
  </w:style>
  <w:style w:type="paragraph" w:customStyle="1" w:styleId="4C3ABA9220B04D6C9E2AFAC187EB96C9">
    <w:name w:val="4C3ABA9220B04D6C9E2AFAC187EB96C9"/>
  </w:style>
  <w:style w:type="paragraph" w:customStyle="1" w:styleId="63C2EBC1451845EF9C0571C3AE238B19">
    <w:name w:val="63C2EBC1451845EF9C0571C3AE238B19"/>
  </w:style>
  <w:style w:type="paragraph" w:customStyle="1" w:styleId="D5802FBBD2DE40E29228BAECBB6CB770">
    <w:name w:val="D5802FBBD2DE40E29228BAECBB6CB770"/>
  </w:style>
  <w:style w:type="paragraph" w:customStyle="1" w:styleId="46C3AA87622349B38F46D6E91B452873">
    <w:name w:val="46C3AA87622349B38F46D6E91B452873"/>
  </w:style>
  <w:style w:type="paragraph" w:customStyle="1" w:styleId="ADA45FC4CFDF4D159CE019422739F9EE">
    <w:name w:val="ADA45FC4CFDF4D159CE019422739F9EE"/>
  </w:style>
  <w:style w:type="paragraph" w:customStyle="1" w:styleId="4962D82A81F549FF850181B285D5F031">
    <w:name w:val="4962D82A81F549FF850181B285D5F031"/>
  </w:style>
  <w:style w:type="paragraph" w:customStyle="1" w:styleId="ED0CDFE4096A4CEFA016B25DE2D12733">
    <w:name w:val="ED0CDFE4096A4CEFA016B25DE2D12733"/>
  </w:style>
  <w:style w:type="paragraph" w:customStyle="1" w:styleId="90B440FDF2854BC0ADBF6258A6C574CB">
    <w:name w:val="90B440FDF2854BC0ADBF6258A6C574CB"/>
  </w:style>
  <w:style w:type="paragraph" w:customStyle="1" w:styleId="19F7F202DBB445EB9783A171F317D564">
    <w:name w:val="19F7F202DBB445EB9783A171F317D564"/>
  </w:style>
  <w:style w:type="paragraph" w:customStyle="1" w:styleId="B68F15D042684B429EB9BB00DF575A3A">
    <w:name w:val="B68F15D042684B429EB9BB00DF575A3A"/>
  </w:style>
  <w:style w:type="paragraph" w:customStyle="1" w:styleId="4E8E206713EF410994CDB63F419B9C7D">
    <w:name w:val="4E8E206713EF410994CDB63F419B9C7D"/>
  </w:style>
  <w:style w:type="paragraph" w:customStyle="1" w:styleId="60B03F858D73413C93B50F1DDE490678">
    <w:name w:val="60B03F858D73413C93B50F1DDE490678"/>
  </w:style>
  <w:style w:type="paragraph" w:customStyle="1" w:styleId="C4B6619DE29245FB92F270C86494ACFA">
    <w:name w:val="C4B6619DE29245FB92F270C86494ACFA"/>
  </w:style>
  <w:style w:type="paragraph" w:customStyle="1" w:styleId="8E26E4A3692F4A12B0A5957E8C754E63">
    <w:name w:val="8E26E4A3692F4A12B0A5957E8C754E63"/>
  </w:style>
  <w:style w:type="paragraph" w:customStyle="1" w:styleId="4FB6C27C0CB24B828DD772F93F3603E2">
    <w:name w:val="4FB6C27C0CB24B828DD772F93F3603E2"/>
  </w:style>
  <w:style w:type="paragraph" w:customStyle="1" w:styleId="D642316BBB6E4F1FB263E8D1E170CCAC">
    <w:name w:val="D642316BBB6E4F1FB263E8D1E170CCAC"/>
  </w:style>
  <w:style w:type="paragraph" w:customStyle="1" w:styleId="A80EED366EBE4D79B3357DCD02EBA0F1">
    <w:name w:val="A80EED366EBE4D79B3357DCD02EBA0F1"/>
  </w:style>
  <w:style w:type="paragraph" w:customStyle="1" w:styleId="EB7DF82654DB4E77B6C09207F208D405">
    <w:name w:val="EB7DF82654DB4E77B6C09207F208D405"/>
  </w:style>
  <w:style w:type="paragraph" w:customStyle="1" w:styleId="6B8E0C5C21BA4961B9C5027222EE59FD">
    <w:name w:val="6B8E0C5C21BA4961B9C5027222EE59FD"/>
  </w:style>
  <w:style w:type="paragraph" w:customStyle="1" w:styleId="720A4AA432D84B9985CE57FB303E5243">
    <w:name w:val="720A4AA432D84B9985CE57FB303E5243"/>
  </w:style>
  <w:style w:type="paragraph" w:customStyle="1" w:styleId="DAE1577E897C4AEFA08766E06BA079B9">
    <w:name w:val="DAE1577E897C4AEFA08766E06BA079B9"/>
  </w:style>
  <w:style w:type="paragraph" w:customStyle="1" w:styleId="55C85F84C2AA4BDFA0887DA4F906B366">
    <w:name w:val="55C85F84C2AA4BDFA0887DA4F906B366"/>
  </w:style>
  <w:style w:type="paragraph" w:customStyle="1" w:styleId="EEC40E59FD99449FBB349EB7769B4583">
    <w:name w:val="EEC40E59FD99449FBB349EB7769B4583"/>
  </w:style>
  <w:style w:type="paragraph" w:customStyle="1" w:styleId="FDB106D9D0C1473D9C21C9696A9370B5">
    <w:name w:val="FDB106D9D0C1473D9C21C9696A9370B5"/>
  </w:style>
  <w:style w:type="paragraph" w:customStyle="1" w:styleId="14292B4E363249FEAD1FC09778D98101">
    <w:name w:val="14292B4E363249FEAD1FC09778D98101"/>
  </w:style>
  <w:style w:type="paragraph" w:customStyle="1" w:styleId="F2E9000EA377407299BE9AAA00B01B72">
    <w:name w:val="F2E9000EA377407299BE9AAA00B01B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          Sainagar Amravati,Maharashatra</CompanyAddress>
  <CompanyPhone>8080335802</CompanyPhone>
  <CompanyFax/>
  <CompanyEmail>prathmeshadsod@gmail.com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
</cp:keywords>
  <dc:description/>
  <cp:lastModifiedBy/>
  <cp:revision>1</cp:revision>
  <dcterms:created xsi:type="dcterms:W3CDTF">2021-09-17T15:24:00Z</dcterms:created>
  <dcterms:modified xsi:type="dcterms:W3CDTF">2021-09-17T16:17:00Z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